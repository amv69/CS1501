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716"/>
        <w:gridCol w:w="3924"/>
      </w:tblGrid>
      <w:tr w:rsidR="00E5521B" w:rsidRPr="00565B06" w14:paraId="4F6D21F1" w14:textId="77777777" w:rsidTr="005B1DA8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53C45D9" w14:textId="77777777" w:rsidR="00556337" w:rsidRPr="00565B06" w:rsidRDefault="00F415BF" w:rsidP="00E5521B">
            <w:pPr>
              <w:pStyle w:val="Title"/>
            </w:pPr>
            <w:bookmarkStart w:id="0" w:name="_GoBack"/>
            <w:bookmarkEnd w:id="0"/>
            <w:r>
              <w:t>Alex</w:t>
            </w:r>
          </w:p>
          <w:p w14:paraId="245086FA" w14:textId="77777777" w:rsidR="00FE18B2" w:rsidRPr="00565B06" w:rsidRDefault="00F415BF" w:rsidP="00E5521B">
            <w:pPr>
              <w:pStyle w:val="Subtitle"/>
            </w:pPr>
            <w:r>
              <w:t>Visbisky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7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01"/>
              <w:gridCol w:w="52"/>
              <w:gridCol w:w="96"/>
              <w:gridCol w:w="131"/>
            </w:tblGrid>
            <w:tr w:rsidR="00323C3F" w:rsidRPr="009D0878" w14:paraId="5C040CCD" w14:textId="77777777" w:rsidTr="005B1DA8">
              <w:trPr>
                <w:gridAfter w:val="1"/>
                <w:wAfter w:w="173" w:type="pct"/>
              </w:trPr>
              <w:tc>
                <w:tcPr>
                  <w:tcW w:w="4631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4056E316" w14:textId="6CE67CAE" w:rsidR="00323C3F" w:rsidRPr="009D0878" w:rsidRDefault="00986CD5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6282C37D8C324738959062A02A86236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E65F2">
                        <w:t>3607 Parkview Ave</w:t>
                      </w:r>
                      <w:r w:rsidR="00F415BF">
                        <w:t>. Pittsburgh</w:t>
                      </w:r>
                    </w:sdtContent>
                  </w:sdt>
                </w:p>
              </w:tc>
              <w:tc>
                <w:tcPr>
                  <w:tcW w:w="196" w:type="pct"/>
                  <w:gridSpan w:val="2"/>
                  <w:tcMar>
                    <w:top w:w="0" w:type="dxa"/>
                    <w:left w:w="0" w:type="dxa"/>
                    <w:right w:w="0" w:type="dxa"/>
                  </w:tcMar>
                </w:tcPr>
                <w:p w14:paraId="60529AA8" w14:textId="3D28A36A" w:rsidR="00323C3F" w:rsidRPr="009D0878" w:rsidRDefault="005B1DA8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684D3E" wp14:editId="614A4186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118872" cy="118872"/>
                            <wp:effectExtent l="0" t="0" r="0" b="0"/>
                            <wp:wrapNone/>
                            <wp:docPr id="1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29B34E1B" id="Address icon" o:spid="_x0000_s1026" alt="Address icon" style="position:absolute;margin-left:4.75pt;margin-top:4.55pt;width:9.35pt;height: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DC7A5E4" w14:textId="77777777" w:rsidTr="005B1DA8">
              <w:trPr>
                <w:gridAfter w:val="1"/>
                <w:wAfter w:w="173" w:type="pct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DBEE2490A6EA40FCB3EE41ECD481445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631" w:type="pct"/>
                      <w:tcMar>
                        <w:left w:w="720" w:type="dxa"/>
                        <w:right w:w="29" w:type="dxa"/>
                      </w:tcMar>
                    </w:tcPr>
                    <w:p w14:paraId="226BF249" w14:textId="77777777" w:rsidR="00323C3F" w:rsidRPr="009D0878" w:rsidRDefault="00F415BF" w:rsidP="00323C3F">
                      <w:pPr>
                        <w:pStyle w:val="ContactInfo"/>
                      </w:pPr>
                      <w:r>
                        <w:t>814-558-2509</w:t>
                      </w:r>
                    </w:p>
                  </w:tc>
                </w:sdtContent>
              </w:sdt>
              <w:tc>
                <w:tcPr>
                  <w:tcW w:w="196" w:type="pct"/>
                  <w:gridSpan w:val="2"/>
                  <w:tcMar>
                    <w:left w:w="0" w:type="dxa"/>
                    <w:right w:w="0" w:type="dxa"/>
                  </w:tcMar>
                </w:tcPr>
                <w:p w14:paraId="223A9DE2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46CD64C" wp14:editId="3C8B8040">
                            <wp:simplePos x="0" y="0"/>
                            <wp:positionH relativeFrom="column">
                              <wp:posOffset>79375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109728" cy="109728"/>
                            <wp:effectExtent l="0" t="0" r="5080" b="5080"/>
                            <wp:wrapNone/>
                            <wp:docPr id="2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59837CD8" id="Telephone icon" o:spid="_x0000_s1026" alt="Phone icon" style="position:absolute;margin-left:6.25pt;margin-top:5.65pt;width:8.65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5B1DA8" w:rsidRPr="009D0878" w14:paraId="45D62F1C" w14:textId="77777777" w:rsidTr="005B1DA8">
              <w:trPr>
                <w:gridAfter w:val="1"/>
                <w:wAfter w:w="173" w:type="pct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CE354EF445F94FE98D6C54E88D4DA90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00" w:type="pct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14:paraId="2F33FDE9" w14:textId="23F309BD" w:rsidR="00323C3F" w:rsidRPr="009D0878" w:rsidRDefault="000C6DC0" w:rsidP="00323C3F">
                      <w:pPr>
                        <w:pStyle w:val="ContactInfo"/>
                      </w:pPr>
                      <w:r>
                        <w:t>Amv69@pitt.edu</w:t>
                      </w:r>
                    </w:p>
                  </w:tc>
                </w:sdtContent>
              </w:sdt>
              <w:tc>
                <w:tcPr>
                  <w:tcW w:w="127" w:type="pct"/>
                  <w:tcMar>
                    <w:left w:w="0" w:type="dxa"/>
                    <w:right w:w="0" w:type="dxa"/>
                  </w:tcMar>
                </w:tcPr>
                <w:p w14:paraId="78A0A490" w14:textId="2F956171" w:rsidR="00323C3F" w:rsidRPr="009D0878" w:rsidRDefault="005B1DA8" w:rsidP="005B1DA8">
                  <w:pPr>
                    <w:pStyle w:val="Icons"/>
                    <w:jc w:val="lef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5BC2218C" wp14:editId="38BB7D32">
                            <wp:simplePos x="0" y="0"/>
                            <wp:positionH relativeFrom="column">
                              <wp:posOffset>35560</wp:posOffset>
                            </wp:positionH>
                            <wp:positionV relativeFrom="paragraph">
                              <wp:posOffset>75565</wp:posOffset>
                            </wp:positionV>
                            <wp:extent cx="137160" cy="91440"/>
                            <wp:effectExtent l="0" t="0" r="0" b="3810"/>
                            <wp:wrapNone/>
                            <wp:docPr id="3" name="Freeform 3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3A24D70C" id="Freeform 5" o:spid="_x0000_s1026" alt="Email icon" style="position:absolute;margin-left:2.8pt;margin-top:5.95pt;width:10.8pt;height: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</v:shape>
                        </w:pict>
                      </mc:Fallback>
                    </mc:AlternateContent>
                  </w:r>
                  <w:r>
                    <w:t xml:space="preserve"> </w:t>
                  </w:r>
                </w:p>
              </w:tc>
            </w:tr>
            <w:tr w:rsidR="005B1DA8" w:rsidRPr="009D0878" w14:paraId="285121EA" w14:textId="77777777" w:rsidTr="005B1DA8">
              <w:trPr>
                <w:trHeight w:val="576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7AA569154E7B43BCBF9D129D6A74E391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62" w:type="pct"/>
                      <w:gridSpan w:val="3"/>
                      <w:tcMar>
                        <w:left w:w="720" w:type="dxa"/>
                        <w:right w:w="29" w:type="dxa"/>
                      </w:tcMar>
                    </w:tcPr>
                    <w:p w14:paraId="44DA1652" w14:textId="05DE4083" w:rsidR="00323C3F" w:rsidRPr="009D0878" w:rsidRDefault="00636C26" w:rsidP="005B1DA8">
                      <w:pPr>
                        <w:pStyle w:val="ContactInfo"/>
                        <w:jc w:val="left"/>
                      </w:pPr>
                      <w:r>
                        <w:t>www.linkedin.com/in/visbisky</w:t>
                      </w:r>
                    </w:p>
                  </w:tc>
                </w:sdtContent>
              </w:sdt>
              <w:tc>
                <w:tcPr>
                  <w:tcW w:w="238" w:type="pct"/>
                  <w:tcMar>
                    <w:left w:w="0" w:type="dxa"/>
                    <w:right w:w="0" w:type="dxa"/>
                  </w:tcMar>
                </w:tcPr>
                <w:p w14:paraId="7D9716C3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C6CE6C2" wp14:editId="3DB67A3D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60960</wp:posOffset>
                            </wp:positionV>
                            <wp:extent cx="109728" cy="109728"/>
                            <wp:effectExtent l="0" t="0" r="5080" b="5080"/>
                            <wp:wrapNone/>
                            <wp:docPr id="4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1287CDB2" id="LinkedIn icon" o:spid="_x0000_s1026" alt="LinkedIn icon" style="position:absolute;margin-left:-.2pt;margin-top:4.8pt;width:8.6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410AF787" w14:textId="77777777" w:rsidTr="005B1DA8">
              <w:trPr>
                <w:gridAfter w:val="1"/>
                <w:wAfter w:w="173" w:type="pct"/>
              </w:trPr>
              <w:tc>
                <w:tcPr>
                  <w:tcW w:w="4631" w:type="pct"/>
                  <w:tcMar>
                    <w:left w:w="720" w:type="dxa"/>
                    <w:right w:w="29" w:type="dxa"/>
                  </w:tcMar>
                </w:tcPr>
                <w:p w14:paraId="4B8ED736" w14:textId="77777777" w:rsidR="00323C3F" w:rsidRPr="009D0878" w:rsidRDefault="00323C3F" w:rsidP="00F415BF">
                  <w:pPr>
                    <w:pStyle w:val="ContactInfo"/>
                    <w:jc w:val="left"/>
                  </w:pPr>
                </w:p>
              </w:tc>
              <w:tc>
                <w:tcPr>
                  <w:tcW w:w="196" w:type="pct"/>
                  <w:gridSpan w:val="2"/>
                  <w:tcMar>
                    <w:left w:w="0" w:type="dxa"/>
                    <w:right w:w="0" w:type="dxa"/>
                  </w:tcMar>
                </w:tcPr>
                <w:p w14:paraId="41E31E37" w14:textId="77777777"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14:paraId="5CC6BDD3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C1D3447" w14:textId="77777777" w:rsidTr="000A3AC5">
        <w:trPr>
          <w:trHeight w:val="621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8BBEFA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B472F7D" wp14:editId="24F5B54A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group w14:anchorId="4E0E81E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CE65A26" w14:textId="77777777" w:rsidR="000E24AC" w:rsidRPr="00565B06" w:rsidRDefault="00986CD5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A9840ADC11DB4DC9917CD7FDF02B6244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476B64C7" w14:textId="7406F450" w:rsidR="00A77B4D" w:rsidRPr="00565B06" w:rsidRDefault="001E5F91" w:rsidP="007850D1">
      <w:r>
        <w:t xml:space="preserve">I’m looking to further my experience in </w:t>
      </w:r>
      <w:r w:rsidR="000D7402">
        <w:t xml:space="preserve">programming </w:t>
      </w:r>
      <w:r w:rsidR="0003610B">
        <w:t xml:space="preserve">&amp; </w:t>
      </w:r>
      <w:r w:rsidR="00447629">
        <w:t xml:space="preserve">bioinformatics </w:t>
      </w:r>
      <w:r w:rsidR="0003610B">
        <w:t xml:space="preserve">development </w:t>
      </w:r>
      <w:r w:rsidR="000D7402">
        <w:t xml:space="preserve">and </w:t>
      </w:r>
      <w:r w:rsidR="00447629">
        <w:t>provide experience with sequencing technologies and analysis in an academic setting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A97DC5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E061017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1389A80" wp14:editId="738BBFF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group w14:anchorId="4737655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9A42E7A" w14:textId="77777777" w:rsidR="00A77B4D" w:rsidRPr="00565B06" w:rsidRDefault="00986CD5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03454DD0B6340278E486CA73A68DA1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6EED6752" w14:textId="77777777" w:rsidR="007C0E0E" w:rsidRPr="00565B06" w:rsidRDefault="00F415BF" w:rsidP="00B47E1E">
      <w:pPr>
        <w:pStyle w:val="Heading2"/>
      </w:pPr>
      <w:r>
        <w:t>Bioinformatics</w:t>
      </w:r>
      <w:r w:rsidR="007C0E0E" w:rsidRPr="00565B06">
        <w:t xml:space="preserve"> | </w:t>
      </w:r>
      <w:r>
        <w:rPr>
          <w:rStyle w:val="Emphasis"/>
        </w:rPr>
        <w:t>University of Pittsburgh</w:t>
      </w:r>
    </w:p>
    <w:p w14:paraId="24A1B3F2" w14:textId="77777777" w:rsidR="007C0E0E" w:rsidRPr="00565B06" w:rsidRDefault="00F415BF" w:rsidP="004F199F">
      <w:pPr>
        <w:pStyle w:val="Heading3"/>
      </w:pPr>
      <w:r>
        <w:t>Fall 2015</w:t>
      </w:r>
      <w:r w:rsidR="007C0E0E" w:rsidRPr="00565B06">
        <w:t xml:space="preserve"> – </w:t>
      </w:r>
      <w:r>
        <w:t xml:space="preserve"> Present</w:t>
      </w:r>
    </w:p>
    <w:p w14:paraId="6A8107D4" w14:textId="08D7265C" w:rsidR="000E24AC" w:rsidRPr="00565B06" w:rsidRDefault="000C6DC0" w:rsidP="007850D1">
      <w:r>
        <w:t xml:space="preserve">Senior </w:t>
      </w:r>
      <w:r w:rsidR="00B80091">
        <w:t>year p</w:t>
      </w:r>
      <w:r w:rsidR="00F415BF">
        <w:t>ursuing a degree in Bioinformatics</w:t>
      </w:r>
      <w:r>
        <w:t>: 3.0 GPA</w:t>
      </w:r>
      <w:r w:rsidR="000D3D80">
        <w:t xml:space="preserve"> (Graduating August 2019)</w:t>
      </w:r>
    </w:p>
    <w:p w14:paraId="731643B4" w14:textId="77777777" w:rsidR="007C0E0E" w:rsidRPr="00565B06" w:rsidRDefault="00B80091" w:rsidP="00B47E1E">
      <w:pPr>
        <w:pStyle w:val="Heading2"/>
      </w:pPr>
      <w:r>
        <w:t>High School</w:t>
      </w:r>
      <w:r w:rsidR="007C0E0E" w:rsidRPr="00565B06">
        <w:t xml:space="preserve"> | </w:t>
      </w:r>
      <w:r>
        <w:rPr>
          <w:rStyle w:val="Emphasis"/>
        </w:rPr>
        <w:t>Bradford Area High School</w:t>
      </w:r>
    </w:p>
    <w:p w14:paraId="38303B9D" w14:textId="77777777" w:rsidR="007C0E0E" w:rsidRPr="00565B06" w:rsidRDefault="00B80091" w:rsidP="004F199F">
      <w:pPr>
        <w:pStyle w:val="Heading3"/>
      </w:pPr>
      <w:r>
        <w:t>Fall 2011</w:t>
      </w:r>
      <w:r w:rsidR="007C0E0E" w:rsidRPr="00565B06">
        <w:t xml:space="preserve"> – </w:t>
      </w:r>
      <w:r>
        <w:t>Spring 2015</w:t>
      </w:r>
    </w:p>
    <w:p w14:paraId="2D6BCD2E" w14:textId="77777777" w:rsidR="007C0E0E" w:rsidRPr="00565B06" w:rsidRDefault="00B80091" w:rsidP="007C0E0E">
      <w:r>
        <w:t>Graduated with a 4.0 GPA and as a member of the National Technical Honor Society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29403AD" w14:textId="77777777" w:rsidTr="000C6DC0">
        <w:tc>
          <w:tcPr>
            <w:tcW w:w="725" w:type="dxa"/>
            <w:tcMar>
              <w:right w:w="216" w:type="dxa"/>
            </w:tcMar>
            <w:vAlign w:val="bottom"/>
          </w:tcPr>
          <w:p w14:paraId="1BAB1AB5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3507206" wp14:editId="503328F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group w14:anchorId="3398373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E2C3FB0" w14:textId="77777777" w:rsidR="005E088C" w:rsidRPr="00565B06" w:rsidRDefault="00986CD5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0BFD7150DF84994B7829C29B80874D8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652EFFB" w14:textId="0315E629" w:rsidR="000C6DC0" w:rsidRPr="00565B06" w:rsidRDefault="000C6DC0" w:rsidP="000C6DC0">
      <w:pPr>
        <w:pStyle w:val="Heading2"/>
      </w:pPr>
      <w:r>
        <w:t>Undergraduate Researcher</w:t>
      </w:r>
      <w:r w:rsidRPr="00565B06">
        <w:t xml:space="preserve"> | </w:t>
      </w:r>
      <w:r>
        <w:rPr>
          <w:rStyle w:val="Emphasis"/>
        </w:rPr>
        <w:t>University of Pittsburgh</w:t>
      </w:r>
    </w:p>
    <w:p w14:paraId="36CD3472" w14:textId="7CDDAAA8" w:rsidR="000C6DC0" w:rsidRPr="00565B06" w:rsidRDefault="000C6DC0" w:rsidP="000C6DC0">
      <w:pPr>
        <w:pStyle w:val="Heading3"/>
      </w:pPr>
      <w:r>
        <w:t xml:space="preserve">SUMMER 2018 </w:t>
      </w:r>
      <w:r w:rsidR="00447629">
        <w:t>–</w:t>
      </w:r>
      <w:r>
        <w:t xml:space="preserve"> </w:t>
      </w:r>
      <w:r w:rsidR="00447629">
        <w:t>APRIL 2018</w:t>
      </w:r>
    </w:p>
    <w:p w14:paraId="3680CD5B" w14:textId="49D796C6" w:rsidR="000C6DC0" w:rsidRDefault="000C6DC0" w:rsidP="000C6DC0">
      <w:r>
        <w:t>I pursue</w:t>
      </w:r>
      <w:r w:rsidR="00447629">
        <w:t>d</w:t>
      </w:r>
      <w:r>
        <w:t xml:space="preserve"> machine learning research under Dr. David Koes at the University of Pittsburgh. My current project involves predicting electron density maps using Caffe and quantum chemical datasets.</w:t>
      </w:r>
      <w:r w:rsidR="00E66479">
        <w:t xml:space="preserve"> This also involves a lot of Python programming and scripting to automate processes.</w:t>
      </w:r>
    </w:p>
    <w:p w14:paraId="135DDB4B" w14:textId="0042B3B4" w:rsidR="005E088C" w:rsidRPr="00565B06" w:rsidRDefault="00E66479" w:rsidP="00B47E1E">
      <w:pPr>
        <w:pStyle w:val="Heading2"/>
      </w:pPr>
      <w:r>
        <w:t xml:space="preserve">Student IT Help Desk &amp; Web Developer </w:t>
      </w:r>
      <w:r w:rsidR="005E088C" w:rsidRPr="00565B06">
        <w:t xml:space="preserve">| </w:t>
      </w:r>
      <w:r w:rsidR="00B80091">
        <w:rPr>
          <w:rStyle w:val="Emphasis"/>
        </w:rPr>
        <w:t>CTSI: University of Pittsburgh</w:t>
      </w:r>
    </w:p>
    <w:p w14:paraId="12B27EC0" w14:textId="77777777" w:rsidR="005E088C" w:rsidRPr="00565B06" w:rsidRDefault="00B80091" w:rsidP="004F199F">
      <w:pPr>
        <w:pStyle w:val="Heading3"/>
      </w:pPr>
      <w:r>
        <w:t>Fall 2015</w:t>
      </w:r>
      <w:r w:rsidR="005E088C" w:rsidRPr="00565B06">
        <w:t xml:space="preserve"> – </w:t>
      </w:r>
      <w:r>
        <w:t>Present</w:t>
      </w:r>
    </w:p>
    <w:p w14:paraId="64B54F8F" w14:textId="37BDF467" w:rsidR="005E088C" w:rsidRPr="00565B06" w:rsidRDefault="00B80091" w:rsidP="005E088C">
      <w:r>
        <w:t>I work with fellow employees to troubleshoot</w:t>
      </w:r>
      <w:r w:rsidR="00E66479">
        <w:t>, ticket</w:t>
      </w:r>
      <w:r>
        <w:t xml:space="preserve"> and solve IT problems working between UPMC and the University</w:t>
      </w:r>
      <w:r w:rsidR="00E66479">
        <w:t>. I work on everything from daily issues to month long upgrades. I also practice</w:t>
      </w:r>
      <w:r w:rsidR="000C6DC0">
        <w:t xml:space="preserve"> </w:t>
      </w:r>
      <w:r w:rsidR="00E66479">
        <w:t>web development skills by working on sites to connect our employees and support team.</w:t>
      </w:r>
    </w:p>
    <w:p w14:paraId="0AE713F1" w14:textId="63E7DD3C"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23FCA5E" w14:textId="77777777" w:rsidTr="00E66479">
        <w:trPr>
          <w:trHeight w:val="639"/>
        </w:trPr>
        <w:tc>
          <w:tcPr>
            <w:tcW w:w="720" w:type="dxa"/>
            <w:tcMar>
              <w:right w:w="216" w:type="dxa"/>
            </w:tcMar>
            <w:vAlign w:val="bottom"/>
          </w:tcPr>
          <w:p w14:paraId="5DF4A9A4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B7954C" wp14:editId="7EE7715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group w14:anchorId="7579CC7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E1CCF0C" w14:textId="77777777" w:rsidR="00143224" w:rsidRPr="00565B06" w:rsidRDefault="00986CD5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8D320F953F884B8EBF18ECD74DCAF83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70C5A7C8" w14:textId="77777777" w:rsidTr="005B110B">
        <w:trPr>
          <w:trHeight w:val="945"/>
        </w:trPr>
        <w:tc>
          <w:tcPr>
            <w:tcW w:w="4320" w:type="dxa"/>
          </w:tcPr>
          <w:p w14:paraId="644324CE" w14:textId="031061FB" w:rsidR="00143224" w:rsidRPr="00565B06" w:rsidRDefault="000C6DC0" w:rsidP="00565B06">
            <w:pPr>
              <w:pStyle w:val="ListBullet"/>
              <w:spacing w:after="80"/>
            </w:pPr>
            <w:r>
              <w:t>Working kn</w:t>
            </w:r>
            <w:r w:rsidR="00F3702A">
              <w:t>owledge of</w:t>
            </w:r>
            <w:r w:rsidR="00E66479">
              <w:t xml:space="preserve"> </w:t>
            </w:r>
            <w:r w:rsidR="000D7402">
              <w:t xml:space="preserve">Python, Java, </w:t>
            </w:r>
            <w:r w:rsidR="00E66479">
              <w:t>C#,</w:t>
            </w:r>
            <w:r w:rsidR="000D7402">
              <w:t xml:space="preserve"> </w:t>
            </w:r>
            <w:r w:rsidR="00447629">
              <w:t>JavaScript and R</w:t>
            </w:r>
          </w:p>
          <w:p w14:paraId="119CB6F4" w14:textId="77777777" w:rsidR="00316CE4" w:rsidRDefault="005B110B" w:rsidP="00316CE4">
            <w:pPr>
              <w:pStyle w:val="ListBullet"/>
              <w:spacing w:after="80"/>
            </w:pPr>
            <w:r>
              <w:t>CompTIA A+ Certified Technician</w:t>
            </w:r>
          </w:p>
          <w:p w14:paraId="7EE7D690" w14:textId="0C3B0E99" w:rsidR="000C6DC0" w:rsidRPr="00565B06" w:rsidRDefault="000C6DC0" w:rsidP="00316CE4">
            <w:pPr>
              <w:pStyle w:val="ListBullet"/>
              <w:spacing w:after="80"/>
            </w:pPr>
            <w:r>
              <w:t>Research background in Convolutional Neural Networks</w:t>
            </w:r>
          </w:p>
        </w:tc>
        <w:tc>
          <w:tcPr>
            <w:tcW w:w="4320" w:type="dxa"/>
            <w:tcMar>
              <w:left w:w="576" w:type="dxa"/>
            </w:tcMar>
          </w:tcPr>
          <w:p w14:paraId="1F1F6074" w14:textId="3874EE6E" w:rsidR="00143224" w:rsidRPr="00565B06" w:rsidRDefault="000D0431" w:rsidP="00565B06">
            <w:pPr>
              <w:pStyle w:val="ListBullet"/>
              <w:spacing w:after="80"/>
            </w:pPr>
            <w:r>
              <w:t>Teamwork, collaboration, and communication skills</w:t>
            </w:r>
          </w:p>
          <w:p w14:paraId="1C500239" w14:textId="77777777" w:rsidR="00F904FC" w:rsidRDefault="005B1DA8" w:rsidP="00565B06">
            <w:pPr>
              <w:pStyle w:val="ListBullet"/>
              <w:spacing w:after="80"/>
            </w:pPr>
            <w:r>
              <w:t>Professional experience and attitude</w:t>
            </w:r>
          </w:p>
          <w:p w14:paraId="28FF9A0D" w14:textId="18084770" w:rsidR="00EB3AAC" w:rsidRPr="00565B06" w:rsidRDefault="000C6DC0" w:rsidP="00565B06">
            <w:pPr>
              <w:pStyle w:val="ListBullet"/>
              <w:spacing w:after="80"/>
            </w:pPr>
            <w:r>
              <w:t>Knowledgeable with Unix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D00F68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9C2934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FF392DD" wp14:editId="0E55D8C4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group w14:anchorId="4756372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899BD53" w14:textId="77777777" w:rsidR="00AC7C34" w:rsidRPr="00565B06" w:rsidRDefault="00986CD5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2638E2D0F411486C89FC1C4E84115B2A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6B26D2A2" w14:textId="433CDD5D" w:rsidR="00EB2840" w:rsidRDefault="005A3ECD" w:rsidP="000C6DC0">
      <w:pPr>
        <w:pStyle w:val="ListBullet"/>
      </w:pPr>
      <w:r>
        <w:t>Full Stack Developer for Ambrosia Media, a local start up I help for experience</w:t>
      </w:r>
    </w:p>
    <w:p w14:paraId="55133AF9" w14:textId="3243650B" w:rsidR="007E65F2" w:rsidRPr="00565B06" w:rsidRDefault="007E65F2" w:rsidP="000C6DC0">
      <w:pPr>
        <w:pStyle w:val="ListBullet"/>
      </w:pPr>
      <w:r>
        <w:t>Part time programming teacher to K-12 Students</w:t>
      </w:r>
      <w:r w:rsidR="005A3ECD">
        <w:t xml:space="preserve"> teaching AP Java and Intro to AI with Python</w:t>
      </w:r>
    </w:p>
    <w:sectPr w:rsidR="007E65F2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E189B" w14:textId="77777777" w:rsidR="00986CD5" w:rsidRDefault="00986CD5" w:rsidP="00F534FB">
      <w:pPr>
        <w:spacing w:after="0"/>
      </w:pPr>
      <w:r>
        <w:separator/>
      </w:r>
    </w:p>
  </w:endnote>
  <w:endnote w:type="continuationSeparator" w:id="0">
    <w:p w14:paraId="36E58DE4" w14:textId="77777777" w:rsidR="00986CD5" w:rsidRDefault="00986CD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C9F72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4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CA1D0" w14:textId="77777777" w:rsidR="00986CD5" w:rsidRDefault="00986CD5" w:rsidP="00F534FB">
      <w:pPr>
        <w:spacing w:after="0"/>
      </w:pPr>
      <w:r>
        <w:separator/>
      </w:r>
    </w:p>
  </w:footnote>
  <w:footnote w:type="continuationSeparator" w:id="0">
    <w:p w14:paraId="569B3CC9" w14:textId="77777777" w:rsidR="00986CD5" w:rsidRDefault="00986CD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92DE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55053C" wp14:editId="3AB6B6F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5" name="Rectangle 5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3BE02186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5BF"/>
    <w:rsid w:val="00002750"/>
    <w:rsid w:val="00004D4E"/>
    <w:rsid w:val="00011895"/>
    <w:rsid w:val="00013818"/>
    <w:rsid w:val="00024730"/>
    <w:rsid w:val="000348ED"/>
    <w:rsid w:val="0003610B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A3AC5"/>
    <w:rsid w:val="000C6DC0"/>
    <w:rsid w:val="000D0431"/>
    <w:rsid w:val="000D3D80"/>
    <w:rsid w:val="000D7402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5F91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4035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4D2E"/>
    <w:rsid w:val="00416463"/>
    <w:rsid w:val="00423827"/>
    <w:rsid w:val="00437B8B"/>
    <w:rsid w:val="0044762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58FA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3ECD"/>
    <w:rsid w:val="005A459B"/>
    <w:rsid w:val="005A74EC"/>
    <w:rsid w:val="005B110B"/>
    <w:rsid w:val="005B1DA8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36C26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65F2"/>
    <w:rsid w:val="007E7052"/>
    <w:rsid w:val="007F71A4"/>
    <w:rsid w:val="008030EE"/>
    <w:rsid w:val="00812148"/>
    <w:rsid w:val="00814B43"/>
    <w:rsid w:val="0083016A"/>
    <w:rsid w:val="008426B6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1BA7"/>
    <w:rsid w:val="00933CCA"/>
    <w:rsid w:val="0093795C"/>
    <w:rsid w:val="009411E8"/>
    <w:rsid w:val="00952C89"/>
    <w:rsid w:val="009540F4"/>
    <w:rsid w:val="00956B75"/>
    <w:rsid w:val="00986CD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2FEF"/>
    <w:rsid w:val="00AB673E"/>
    <w:rsid w:val="00AC7C34"/>
    <w:rsid w:val="00AD121E"/>
    <w:rsid w:val="00AD1C33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767A5"/>
    <w:rsid w:val="00B80091"/>
    <w:rsid w:val="00B90654"/>
    <w:rsid w:val="00B91175"/>
    <w:rsid w:val="00BA71B3"/>
    <w:rsid w:val="00BB34BE"/>
    <w:rsid w:val="00BC0E1A"/>
    <w:rsid w:val="00BC1472"/>
    <w:rsid w:val="00BD2DD6"/>
    <w:rsid w:val="00BD55EE"/>
    <w:rsid w:val="00BF5540"/>
    <w:rsid w:val="00C3233C"/>
    <w:rsid w:val="00C3674A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45DD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D5429"/>
    <w:rsid w:val="00DD66A8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479"/>
    <w:rsid w:val="00E665C1"/>
    <w:rsid w:val="00E72DA3"/>
    <w:rsid w:val="00E97BD9"/>
    <w:rsid w:val="00EB2840"/>
    <w:rsid w:val="00EB3AAC"/>
    <w:rsid w:val="00EE0848"/>
    <w:rsid w:val="00EF240E"/>
    <w:rsid w:val="00F03B1E"/>
    <w:rsid w:val="00F03F2C"/>
    <w:rsid w:val="00F1202D"/>
    <w:rsid w:val="00F217AB"/>
    <w:rsid w:val="00F35A06"/>
    <w:rsid w:val="00F3702A"/>
    <w:rsid w:val="00F415BF"/>
    <w:rsid w:val="00F435D3"/>
    <w:rsid w:val="00F46425"/>
    <w:rsid w:val="00F5078D"/>
    <w:rsid w:val="00F534FB"/>
    <w:rsid w:val="00F56FFE"/>
    <w:rsid w:val="00F904FC"/>
    <w:rsid w:val="00F92FB3"/>
    <w:rsid w:val="00F935BF"/>
    <w:rsid w:val="00F94EB5"/>
    <w:rsid w:val="00FA4359"/>
    <w:rsid w:val="00FA4C84"/>
    <w:rsid w:val="00FB0F18"/>
    <w:rsid w:val="00FB4AC5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4CF9"/>
  <w15:chartTrackingRefBased/>
  <w15:docId w15:val="{376F82CB-7E10-443B-9986-243DC1C1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82C37D8C324738959062A02A862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FC87B-9A68-4646-9D27-85E5AC0BB8AA}"/>
      </w:docPartPr>
      <w:docPartBody>
        <w:p w:rsidR="0005180C" w:rsidRDefault="002658D5">
          <w:pPr>
            <w:pStyle w:val="6282C37D8C324738959062A02A862365"/>
          </w:pPr>
          <w:r w:rsidRPr="009D0878">
            <w:t>Address</w:t>
          </w:r>
        </w:p>
      </w:docPartBody>
    </w:docPart>
    <w:docPart>
      <w:docPartPr>
        <w:name w:val="DBEE2490A6EA40FCB3EE41ECD4814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1122C-A251-49CF-AA1E-D7C42E185375}"/>
      </w:docPartPr>
      <w:docPartBody>
        <w:p w:rsidR="0005180C" w:rsidRDefault="002658D5">
          <w:pPr>
            <w:pStyle w:val="DBEE2490A6EA40FCB3EE41ECD4814455"/>
          </w:pPr>
          <w:r w:rsidRPr="009D0878">
            <w:t>Phone</w:t>
          </w:r>
        </w:p>
      </w:docPartBody>
    </w:docPart>
    <w:docPart>
      <w:docPartPr>
        <w:name w:val="CE354EF445F94FE98D6C54E88D4DA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28575-2E7D-42D4-ADD1-5839C6ED1C7F}"/>
      </w:docPartPr>
      <w:docPartBody>
        <w:p w:rsidR="0005180C" w:rsidRDefault="002658D5">
          <w:pPr>
            <w:pStyle w:val="CE354EF445F94FE98D6C54E88D4DA907"/>
          </w:pPr>
          <w:r w:rsidRPr="009D0878">
            <w:t>Email</w:t>
          </w:r>
        </w:p>
      </w:docPartBody>
    </w:docPart>
    <w:docPart>
      <w:docPartPr>
        <w:name w:val="7AA569154E7B43BCBF9D129D6A74E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B6244-26E6-4A02-A15A-6BE5D5B8CC1E}"/>
      </w:docPartPr>
      <w:docPartBody>
        <w:p w:rsidR="0005180C" w:rsidRDefault="002658D5">
          <w:pPr>
            <w:pStyle w:val="7AA569154E7B43BCBF9D129D6A74E391"/>
          </w:pPr>
          <w:r w:rsidRPr="009D0878">
            <w:t>LinkedIn Profile</w:t>
          </w:r>
        </w:p>
      </w:docPartBody>
    </w:docPart>
    <w:docPart>
      <w:docPartPr>
        <w:name w:val="A9840ADC11DB4DC9917CD7FDF02B6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50B0C-ECC3-4C71-B25D-A73D76E4B892}"/>
      </w:docPartPr>
      <w:docPartBody>
        <w:p w:rsidR="0005180C" w:rsidRDefault="002658D5">
          <w:pPr>
            <w:pStyle w:val="A9840ADC11DB4DC9917CD7FDF02B6244"/>
          </w:pPr>
          <w:r w:rsidRPr="00565B06">
            <w:t>Objective</w:t>
          </w:r>
        </w:p>
      </w:docPartBody>
    </w:docPart>
    <w:docPart>
      <w:docPartPr>
        <w:name w:val="003454DD0B6340278E486CA73A68D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1B7E-9270-464A-A9AC-953065D427DE}"/>
      </w:docPartPr>
      <w:docPartBody>
        <w:p w:rsidR="0005180C" w:rsidRDefault="002658D5">
          <w:pPr>
            <w:pStyle w:val="003454DD0B6340278E486CA73A68DA11"/>
          </w:pPr>
          <w:r w:rsidRPr="00565B06">
            <w:t>Education</w:t>
          </w:r>
        </w:p>
      </w:docPartBody>
    </w:docPart>
    <w:docPart>
      <w:docPartPr>
        <w:name w:val="50BFD7150DF84994B7829C29B8087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F9C57-8502-4BFA-844A-E4C5C578820C}"/>
      </w:docPartPr>
      <w:docPartBody>
        <w:p w:rsidR="0005180C" w:rsidRDefault="002658D5">
          <w:pPr>
            <w:pStyle w:val="50BFD7150DF84994B7829C29B80874D8"/>
          </w:pPr>
          <w:r w:rsidRPr="00565B06">
            <w:t>Experience</w:t>
          </w:r>
        </w:p>
      </w:docPartBody>
    </w:docPart>
    <w:docPart>
      <w:docPartPr>
        <w:name w:val="8D320F953F884B8EBF18ECD74DCA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1331B-DDD4-4648-BFC9-D422B2E7389E}"/>
      </w:docPartPr>
      <w:docPartBody>
        <w:p w:rsidR="0005180C" w:rsidRDefault="002658D5">
          <w:pPr>
            <w:pStyle w:val="8D320F953F884B8EBF18ECD74DCAF834"/>
          </w:pPr>
          <w:r w:rsidRPr="00565B06">
            <w:t>Skills</w:t>
          </w:r>
        </w:p>
      </w:docPartBody>
    </w:docPart>
    <w:docPart>
      <w:docPartPr>
        <w:name w:val="2638E2D0F411486C89FC1C4E8411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C8D17-B8D9-455D-BD56-40EB4F81A944}"/>
      </w:docPartPr>
      <w:docPartBody>
        <w:p w:rsidR="0005180C" w:rsidRDefault="002658D5">
          <w:pPr>
            <w:pStyle w:val="2638E2D0F411486C89FC1C4E84115B2A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D5"/>
    <w:rsid w:val="0005180C"/>
    <w:rsid w:val="002658D5"/>
    <w:rsid w:val="007D05CD"/>
    <w:rsid w:val="0080389A"/>
    <w:rsid w:val="00824B13"/>
    <w:rsid w:val="009800D9"/>
    <w:rsid w:val="00A41746"/>
    <w:rsid w:val="00B35585"/>
    <w:rsid w:val="00B77748"/>
    <w:rsid w:val="00D12902"/>
    <w:rsid w:val="00EC2F14"/>
    <w:rsid w:val="00F2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D1083B36F44CC38FF2EE077B2953ED">
    <w:name w:val="B9D1083B36F44CC38FF2EE077B2953ED"/>
  </w:style>
  <w:style w:type="paragraph" w:customStyle="1" w:styleId="F332F1A0E95B4C52952FC19A9E29FE67">
    <w:name w:val="F332F1A0E95B4C52952FC19A9E29FE67"/>
  </w:style>
  <w:style w:type="paragraph" w:customStyle="1" w:styleId="6282C37D8C324738959062A02A862365">
    <w:name w:val="6282C37D8C324738959062A02A862365"/>
  </w:style>
  <w:style w:type="paragraph" w:customStyle="1" w:styleId="DBEE2490A6EA40FCB3EE41ECD4814455">
    <w:name w:val="DBEE2490A6EA40FCB3EE41ECD4814455"/>
  </w:style>
  <w:style w:type="paragraph" w:customStyle="1" w:styleId="CE354EF445F94FE98D6C54E88D4DA907">
    <w:name w:val="CE354EF445F94FE98D6C54E88D4DA907"/>
  </w:style>
  <w:style w:type="paragraph" w:customStyle="1" w:styleId="7AA569154E7B43BCBF9D129D6A74E391">
    <w:name w:val="7AA569154E7B43BCBF9D129D6A74E391"/>
  </w:style>
  <w:style w:type="paragraph" w:customStyle="1" w:styleId="957285D1A14B421092A2A5459E9B62BF">
    <w:name w:val="957285D1A14B421092A2A5459E9B62BF"/>
  </w:style>
  <w:style w:type="paragraph" w:customStyle="1" w:styleId="A9840ADC11DB4DC9917CD7FDF02B6244">
    <w:name w:val="A9840ADC11DB4DC9917CD7FDF02B6244"/>
  </w:style>
  <w:style w:type="paragraph" w:customStyle="1" w:styleId="23A013C5EE544AAE99BD6C05A56EE773">
    <w:name w:val="23A013C5EE544AAE99BD6C05A56EE773"/>
  </w:style>
  <w:style w:type="paragraph" w:customStyle="1" w:styleId="003454DD0B6340278E486CA73A68DA11">
    <w:name w:val="003454DD0B6340278E486CA73A68DA11"/>
  </w:style>
  <w:style w:type="paragraph" w:customStyle="1" w:styleId="E3E2B452903D487F814C9079F8DF4A08">
    <w:name w:val="E3E2B452903D487F814C9079F8DF4A0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2BFF1734DB34D199BC934C6A9A32FC6">
    <w:name w:val="72BFF1734DB34D199BC934C6A9A32FC6"/>
  </w:style>
  <w:style w:type="paragraph" w:customStyle="1" w:styleId="8111911FF5824A3DA8DB938CF00230AA">
    <w:name w:val="8111911FF5824A3DA8DB938CF00230AA"/>
  </w:style>
  <w:style w:type="paragraph" w:customStyle="1" w:styleId="B34C836D8B5E4CF2A9BD923BDFF89CA0">
    <w:name w:val="B34C836D8B5E4CF2A9BD923BDFF89CA0"/>
  </w:style>
  <w:style w:type="paragraph" w:customStyle="1" w:styleId="D8D510D80BDF4173B656809C94E6BB40">
    <w:name w:val="D8D510D80BDF4173B656809C94E6BB40"/>
  </w:style>
  <w:style w:type="paragraph" w:customStyle="1" w:styleId="DCF1963699BA470F8260833D8C93CDF6">
    <w:name w:val="DCF1963699BA470F8260833D8C93CDF6"/>
  </w:style>
  <w:style w:type="paragraph" w:customStyle="1" w:styleId="7B3A1142F38E46448A94296534373474">
    <w:name w:val="7B3A1142F38E46448A94296534373474"/>
  </w:style>
  <w:style w:type="paragraph" w:customStyle="1" w:styleId="62EAD51EDAF646DB90CBD965695B988B">
    <w:name w:val="62EAD51EDAF646DB90CBD965695B988B"/>
  </w:style>
  <w:style w:type="paragraph" w:customStyle="1" w:styleId="AA92575797FA4E8F91D0C23880F03F76">
    <w:name w:val="AA92575797FA4E8F91D0C23880F03F76"/>
  </w:style>
  <w:style w:type="paragraph" w:customStyle="1" w:styleId="A4405A5263D64D408209624CB5CFBB8D">
    <w:name w:val="A4405A5263D64D408209624CB5CFBB8D"/>
  </w:style>
  <w:style w:type="paragraph" w:customStyle="1" w:styleId="50BFD7150DF84994B7829C29B80874D8">
    <w:name w:val="50BFD7150DF84994B7829C29B80874D8"/>
  </w:style>
  <w:style w:type="paragraph" w:customStyle="1" w:styleId="727397DF5B16427CBCCBBE695DC88983">
    <w:name w:val="727397DF5B16427CBCCBBE695DC88983"/>
  </w:style>
  <w:style w:type="paragraph" w:customStyle="1" w:styleId="0D31BB2802064444995031D9E1A545EC">
    <w:name w:val="0D31BB2802064444995031D9E1A545EC"/>
  </w:style>
  <w:style w:type="paragraph" w:customStyle="1" w:styleId="CFB22BB48A294AFBACB6E01067352C87">
    <w:name w:val="CFB22BB48A294AFBACB6E01067352C87"/>
  </w:style>
  <w:style w:type="paragraph" w:customStyle="1" w:styleId="E3AA18C6779D447387B414D2B4F57864">
    <w:name w:val="E3AA18C6779D447387B414D2B4F57864"/>
  </w:style>
  <w:style w:type="paragraph" w:customStyle="1" w:styleId="EC67C30ABC304C659CEF0AD82034558D">
    <w:name w:val="EC67C30ABC304C659CEF0AD82034558D"/>
  </w:style>
  <w:style w:type="paragraph" w:customStyle="1" w:styleId="A42D59B350BF4E88B9B4522BF0F07E7B">
    <w:name w:val="A42D59B350BF4E88B9B4522BF0F07E7B"/>
  </w:style>
  <w:style w:type="paragraph" w:customStyle="1" w:styleId="7CA084AD35D147BF8395988F382B3353">
    <w:name w:val="7CA084AD35D147BF8395988F382B3353"/>
  </w:style>
  <w:style w:type="paragraph" w:customStyle="1" w:styleId="334F0DB7322B4DFB92D02482E5D959E8">
    <w:name w:val="334F0DB7322B4DFB92D02482E5D959E8"/>
  </w:style>
  <w:style w:type="paragraph" w:customStyle="1" w:styleId="9584564BBB974546897D0EEA597060A0">
    <w:name w:val="9584564BBB974546897D0EEA597060A0"/>
  </w:style>
  <w:style w:type="paragraph" w:customStyle="1" w:styleId="3BC15398755B4718AD7119969107E5D0">
    <w:name w:val="3BC15398755B4718AD7119969107E5D0"/>
  </w:style>
  <w:style w:type="paragraph" w:customStyle="1" w:styleId="8D320F953F884B8EBF18ECD74DCAF834">
    <w:name w:val="8D320F953F884B8EBF18ECD74DCAF834"/>
  </w:style>
  <w:style w:type="paragraph" w:customStyle="1" w:styleId="AF38BA87C2EE498E8786D5EEAE3FA06E">
    <w:name w:val="AF38BA87C2EE498E8786D5EEAE3FA06E"/>
  </w:style>
  <w:style w:type="paragraph" w:customStyle="1" w:styleId="9D45A450983A4AEDB5E1B88D805F2BCD">
    <w:name w:val="9D45A450983A4AEDB5E1B88D805F2BCD"/>
  </w:style>
  <w:style w:type="paragraph" w:customStyle="1" w:styleId="64003CFE76E04300B86BAC08A83269BB">
    <w:name w:val="64003CFE76E04300B86BAC08A83269BB"/>
  </w:style>
  <w:style w:type="paragraph" w:customStyle="1" w:styleId="E5E37696ECA7408B9EB5E214669FE145">
    <w:name w:val="E5E37696ECA7408B9EB5E214669FE145"/>
  </w:style>
  <w:style w:type="paragraph" w:customStyle="1" w:styleId="83099C8974824B72B0B29B8823CC2175">
    <w:name w:val="83099C8974824B72B0B29B8823CC2175"/>
  </w:style>
  <w:style w:type="paragraph" w:customStyle="1" w:styleId="2638E2D0F411486C89FC1C4E84115B2A">
    <w:name w:val="2638E2D0F411486C89FC1C4E84115B2A"/>
  </w:style>
  <w:style w:type="paragraph" w:customStyle="1" w:styleId="12C2165ABA8045C3BCF14E4C8FED22E7">
    <w:name w:val="12C2165ABA8045C3BCF14E4C8FED2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3607 Parkview Ave. Pittsburgh</CompanyAddress>
  <CompanyPhone>814-558-2509</CompanyPhone>
  <CompanyFax/>
  <CompanyEmail>Amv69@pitt.edu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Visbisky</dc:creator>
  <cp:keywords>www.linkedin.com/in/visbisky</cp:keywords>
  <dc:description/>
  <cp:lastModifiedBy>Alex Visbisky</cp:lastModifiedBy>
  <cp:revision>2</cp:revision>
  <dcterms:created xsi:type="dcterms:W3CDTF">2019-06-14T16:10:00Z</dcterms:created>
  <dcterms:modified xsi:type="dcterms:W3CDTF">2019-06-14T16:10:00Z</dcterms:modified>
  <cp:category/>
  <cp:contentStatus/>
</cp:coreProperties>
</file>